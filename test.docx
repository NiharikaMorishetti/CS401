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F6DD2" w14:textId="193AB9DE" w:rsidR="00BA1F73" w:rsidRDefault="00BA1F73" w:rsidP="004258B5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Chapter </w:t>
      </w:r>
      <w:r w:rsidR="008C4229">
        <w:rPr>
          <w:rFonts w:ascii="Times New Roman" w:hAnsi="Times New Roman"/>
          <w:color w:val="auto"/>
          <w:sz w:val="24"/>
        </w:rPr>
        <w:t>4</w:t>
      </w:r>
    </w:p>
    <w:p w14:paraId="7FD4EF9F" w14:textId="2179FEAD" w:rsidR="00BA1F73" w:rsidRPr="004020A6" w:rsidRDefault="00297AB3" w:rsidP="004258B5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297AB3">
        <w:rPr>
          <w:rFonts w:ascii="Times New Roman" w:hAnsi="Times New Roman"/>
          <w:color w:val="auto"/>
          <w:sz w:val="24"/>
        </w:rPr>
        <w:t>The Queue ADT</w:t>
      </w:r>
    </w:p>
    <w:p w14:paraId="5F4ADE22" w14:textId="77777777" w:rsidR="0099694B" w:rsidRPr="00B31E4C" w:rsidRDefault="0099694B" w:rsidP="0099694B">
      <w:pPr>
        <w:pStyle w:val="COBJH"/>
        <w:rPr>
          <w:rFonts w:ascii="Times New Roman" w:hAnsi="Times New Roman" w:cs="TimesLTStd-Bold"/>
          <w:color w:val="auto"/>
          <w:sz w:val="24"/>
          <w:szCs w:val="24"/>
        </w:rPr>
      </w:pPr>
      <w:r w:rsidRPr="00B31E4C">
        <w:rPr>
          <w:rFonts w:ascii="Times New Roman" w:hAnsi="Times New Roman" w:cs="TimesLTStd-Bold"/>
          <w:color w:val="auto"/>
          <w:sz w:val="24"/>
          <w:szCs w:val="24"/>
        </w:rPr>
        <w:t>Knowledge Goals</w:t>
      </w:r>
    </w:p>
    <w:p w14:paraId="4FC0446F" w14:textId="77777777" w:rsidR="00512ADE" w:rsidRPr="00B31E4C" w:rsidRDefault="00512ADE" w:rsidP="00B31E4C">
      <w:pPr>
        <w:pStyle w:val="COBJL"/>
        <w:spacing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B31E4C">
        <w:rPr>
          <w:rFonts w:ascii="Times New Roman" w:hAnsi="Times New Roman" w:cs="Times New Roman"/>
          <w:color w:val="auto"/>
          <w:sz w:val="24"/>
          <w:szCs w:val="24"/>
        </w:rPr>
        <w:t>You should be able to</w:t>
      </w:r>
    </w:p>
    <w:p w14:paraId="19B117DD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describe a queue and its oper</w:t>
      </w:r>
      <w:bookmarkStart w:id="0" w:name="_GoBack"/>
      <w:bookmarkEnd w:id="0"/>
      <w:r w:rsidRPr="00090E23">
        <w:rPr>
          <w:rFonts w:ascii="Times New Roman" w:hAnsi="Times New Roman" w:cs="Times New Roman"/>
          <w:color w:val="auto"/>
          <w:sz w:val="24"/>
          <w:szCs w:val="24"/>
        </w:rPr>
        <w:t>ations at an abstract level</w:t>
      </w:r>
    </w:p>
    <w:p w14:paraId="39ED4078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define a queue interface</w:t>
      </w:r>
    </w:p>
    <w:p w14:paraId="5DCF047F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describe algorithms for implementing queue operations using an array</w:t>
      </w:r>
    </w:p>
    <w:p w14:paraId="69EC7239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compare fixed and floating-front approaches to an array-based implementation of a queue</w:t>
      </w:r>
    </w:p>
    <w:p w14:paraId="2EE6D8BD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explain how to implement an unbounded queue using arrays</w:t>
      </w:r>
    </w:p>
    <w:p w14:paraId="691590F1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describe algorithms for implementing queue operations using a linked list</w:t>
      </w:r>
    </w:p>
    <w:p w14:paraId="7B6655EC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use order of growth analysis to describe and compare the efficiency of queue algorithms</w:t>
      </w:r>
    </w:p>
    <w:p w14:paraId="1FFB3FEA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 xml:space="preserve">define </w:t>
      </w:r>
      <w:proofErr w:type="spellStart"/>
      <w:r w:rsidRPr="00090E23">
        <w:rPr>
          <w:rFonts w:ascii="Times New Roman" w:hAnsi="Times New Roman" w:cs="Times New Roman"/>
          <w:color w:val="auto"/>
          <w:sz w:val="24"/>
          <w:szCs w:val="24"/>
        </w:rPr>
        <w:t>interarrival</w:t>
      </w:r>
      <w:proofErr w:type="spellEnd"/>
      <w:r w:rsidRPr="00090E23">
        <w:rPr>
          <w:rFonts w:ascii="Times New Roman" w:hAnsi="Times New Roman" w:cs="Times New Roman"/>
          <w:color w:val="auto"/>
          <w:sz w:val="24"/>
          <w:szCs w:val="24"/>
        </w:rPr>
        <w:t xml:space="preserve"> time, service time, turnaround time, and waiting time for elements on a queue</w:t>
      </w:r>
    </w:p>
    <w:p w14:paraId="04CFAD2F" w14:textId="77777777" w:rsidR="00090E23" w:rsidRPr="00090E23" w:rsidRDefault="00090E23" w:rsidP="00090E23">
      <w:pPr>
        <w:pStyle w:val="COBJ"/>
        <w:numPr>
          <w:ilvl w:val="0"/>
          <w:numId w:val="35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explain how concurrent threads can interfere with each other resulting in errors, and how such interference can be prevented</w:t>
      </w:r>
    </w:p>
    <w:p w14:paraId="2E3387E4" w14:textId="77777777" w:rsidR="00090E23" w:rsidRPr="00090E23" w:rsidRDefault="00090E23" w:rsidP="00090E23">
      <w:pPr>
        <w:pStyle w:val="COBJH"/>
        <w:rPr>
          <w:rFonts w:ascii="Times New Roman" w:hAnsi="Times New Roman" w:cs="TimesLTStd-Bold"/>
          <w:color w:val="auto"/>
          <w:sz w:val="24"/>
          <w:szCs w:val="24"/>
        </w:rPr>
      </w:pPr>
      <w:r w:rsidRPr="00090E23">
        <w:rPr>
          <w:rFonts w:ascii="Times New Roman" w:hAnsi="Times New Roman" w:cs="TimesLTStd-Bold"/>
          <w:color w:val="auto"/>
          <w:sz w:val="24"/>
          <w:szCs w:val="24"/>
        </w:rPr>
        <w:t>Skill Goals</w:t>
      </w:r>
    </w:p>
    <w:p w14:paraId="09F108ED" w14:textId="77777777" w:rsidR="00090E23" w:rsidRPr="00090E23" w:rsidRDefault="00090E23" w:rsidP="00090E23">
      <w:pPr>
        <w:pStyle w:val="COBJL"/>
        <w:spacing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You should be able to</w:t>
      </w:r>
    </w:p>
    <w:p w14:paraId="7EF0306E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implement the bounded Queue ADT using an array</w:t>
      </w:r>
    </w:p>
    <w:p w14:paraId="5F7EDEF9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implement the unbounded Queue ADT using an array</w:t>
      </w:r>
    </w:p>
    <w:p w14:paraId="213CEFC5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implement the unbounded Queue ADT using a linked list</w:t>
      </w:r>
    </w:p>
    <w:p w14:paraId="39C70EF7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draw diagrams showing the effects of queue operations for a particular implementation of a queue</w:t>
      </w:r>
    </w:p>
    <w:p w14:paraId="2495EEA0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use the Queue ADT as a component of an application</w:t>
      </w:r>
    </w:p>
    <w:p w14:paraId="26F04240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calculate turnaround and waiting times for queue elements, given arrival times and service requirements</w:t>
      </w:r>
    </w:p>
    <w:p w14:paraId="6A2A47B8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use our queue simulation system to investigate properties of real-world queues</w:t>
      </w:r>
    </w:p>
    <w:p w14:paraId="730E6011" w14:textId="77777777" w:rsidR="00090E23" w:rsidRPr="00090E23" w:rsidRDefault="00090E23" w:rsidP="00090E23">
      <w:pPr>
        <w:pStyle w:val="COBJ"/>
        <w:numPr>
          <w:ilvl w:val="0"/>
          <w:numId w:val="36"/>
        </w:numPr>
        <w:spacing w:before="0"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090E23">
        <w:rPr>
          <w:rFonts w:ascii="Times New Roman" w:hAnsi="Times New Roman" w:cs="Times New Roman"/>
          <w:color w:val="auto"/>
          <w:sz w:val="24"/>
          <w:szCs w:val="24"/>
        </w:rPr>
        <w:t>implement a program that properly uses threads to take advantage of the parallelism inherent within a problem solution</w:t>
      </w:r>
    </w:p>
    <w:p w14:paraId="1FA1E6F7" w14:textId="0D3829BC" w:rsidR="00512ADE" w:rsidRPr="00B31E4C" w:rsidRDefault="00512ADE" w:rsidP="00090E23">
      <w:pPr>
        <w:pStyle w:val="COBJ"/>
        <w:spacing w:before="0" w:line="220" w:lineRule="atLeast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512ADE" w:rsidRPr="00B31E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1C3BE" w14:textId="77777777" w:rsidR="00050573" w:rsidRDefault="00050573" w:rsidP="001F76A4">
      <w:pPr>
        <w:spacing w:after="0" w:line="240" w:lineRule="auto"/>
      </w:pPr>
      <w:r>
        <w:separator/>
      </w:r>
    </w:p>
  </w:endnote>
  <w:endnote w:type="continuationSeparator" w:id="0">
    <w:p w14:paraId="71CDD8FB" w14:textId="77777777" w:rsidR="00050573" w:rsidRDefault="00050573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charset w:val="00"/>
    <w:family w:val="auto"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2F956" w14:textId="6B829927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122687">
      <w:rPr>
        <w:rFonts w:ascii="Times New Roman" w:eastAsiaTheme="minorEastAsia" w:hAnsi="Times New Roman" w:cs="Times New Roman"/>
        <w:sz w:val="20"/>
        <w:szCs w:val="20"/>
      </w:rPr>
      <w:t>7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02C88" w14:textId="77777777" w:rsidR="00050573" w:rsidRDefault="00050573" w:rsidP="001F76A4">
      <w:pPr>
        <w:spacing w:after="0" w:line="240" w:lineRule="auto"/>
      </w:pPr>
      <w:r>
        <w:separator/>
      </w:r>
    </w:p>
  </w:footnote>
  <w:footnote w:type="continuationSeparator" w:id="0">
    <w:p w14:paraId="2B399495" w14:textId="77777777" w:rsidR="00050573" w:rsidRDefault="00050573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542EF" w14:textId="6B503C07" w:rsidR="001F76A4" w:rsidRPr="007B6DD1" w:rsidRDefault="008765E4">
    <w:pPr>
      <w:pStyle w:val="Header"/>
      <w:rPr>
        <w:rFonts w:ascii="Times New Roman" w:hAnsi="Times New Roman" w:cs="Times New Roman"/>
        <w:i/>
        <w:sz w:val="24"/>
        <w:szCs w:val="24"/>
      </w:rPr>
    </w:pPr>
    <w:r w:rsidRPr="008765E4">
      <w:rPr>
        <w:rFonts w:ascii="Times New Roman" w:hAnsi="Times New Roman" w:cs="Times New Roman"/>
        <w:i/>
        <w:sz w:val="24"/>
        <w:szCs w:val="24"/>
      </w:rPr>
      <w:t>Object-Oriented Data Structures</w:t>
    </w:r>
    <w:r>
      <w:rPr>
        <w:rFonts w:ascii="Times New Roman" w:hAnsi="Times New Roman" w:cs="Times New Roman"/>
        <w:i/>
        <w:sz w:val="24"/>
        <w:szCs w:val="24"/>
      </w:rPr>
      <w:t xml:space="preserve"> </w:t>
    </w:r>
    <w:r w:rsidR="00892B38">
      <w:rPr>
        <w:rFonts w:ascii="Times New Roman" w:hAnsi="Times New Roman" w:cs="Times New Roman"/>
        <w:i/>
        <w:sz w:val="24"/>
        <w:szCs w:val="24"/>
      </w:rPr>
      <w:t>U</w:t>
    </w:r>
    <w:r>
      <w:rPr>
        <w:rFonts w:ascii="Times New Roman" w:hAnsi="Times New Roman" w:cs="Times New Roman"/>
        <w:i/>
        <w:sz w:val="24"/>
        <w:szCs w:val="24"/>
      </w:rPr>
      <w:t>sing Java</w:t>
    </w:r>
    <w:r w:rsidR="002D72FC">
      <w:rPr>
        <w:rFonts w:ascii="Times New Roman" w:hAnsi="Times New Roman" w:cs="Times New Roman"/>
        <w:i/>
        <w:sz w:val="24"/>
        <w:szCs w:val="24"/>
      </w:rPr>
      <w:t xml:space="preserve">, </w:t>
    </w:r>
    <w:r w:rsidRPr="008765E4">
      <w:rPr>
        <w:rFonts w:ascii="Times New Roman" w:hAnsi="Times New Roman" w:cs="Times New Roman"/>
        <w:i/>
        <w:sz w:val="24"/>
        <w:szCs w:val="24"/>
      </w:rPr>
      <w:t>Fourth Edition</w:t>
    </w:r>
  </w:p>
  <w:p w14:paraId="12158F16" w14:textId="7842677F" w:rsidR="001F76A4" w:rsidRPr="007B6DD1" w:rsidRDefault="00892B3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Nell Dale, Daniel T. Joyce, and Chip Weems</w:t>
    </w:r>
  </w:p>
  <w:p w14:paraId="601F04AD" w14:textId="77777777" w:rsidR="001F76A4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7B6DD1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1F58"/>
    <w:multiLevelType w:val="hybridMultilevel"/>
    <w:tmpl w:val="541A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6243"/>
    <w:multiLevelType w:val="hybridMultilevel"/>
    <w:tmpl w:val="FA727270"/>
    <w:lvl w:ilvl="0" w:tplc="0194ECF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114D41"/>
    <w:multiLevelType w:val="hybridMultilevel"/>
    <w:tmpl w:val="E7E26342"/>
    <w:lvl w:ilvl="0" w:tplc="CF6874DC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57D32"/>
    <w:multiLevelType w:val="hybridMultilevel"/>
    <w:tmpl w:val="638A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84A12"/>
    <w:multiLevelType w:val="hybridMultilevel"/>
    <w:tmpl w:val="B550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F7B95"/>
    <w:multiLevelType w:val="hybridMultilevel"/>
    <w:tmpl w:val="CBF27ECE"/>
    <w:lvl w:ilvl="0" w:tplc="1CDC98D6">
      <w:numFmt w:val="bullet"/>
      <w:lvlText w:val=""/>
      <w:lvlJc w:val="left"/>
      <w:pPr>
        <w:ind w:left="900" w:hanging="360"/>
      </w:pPr>
      <w:rPr>
        <w:rFonts w:ascii="Wingdings" w:eastAsiaTheme="minorEastAsia" w:hAnsi="Wingdings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D4E7B33"/>
    <w:multiLevelType w:val="hybridMultilevel"/>
    <w:tmpl w:val="6580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B3271"/>
    <w:multiLevelType w:val="hybridMultilevel"/>
    <w:tmpl w:val="AF721F08"/>
    <w:lvl w:ilvl="0" w:tplc="0194ECF4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427369C"/>
    <w:multiLevelType w:val="hybridMultilevel"/>
    <w:tmpl w:val="9D60D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26EA7"/>
    <w:multiLevelType w:val="hybridMultilevel"/>
    <w:tmpl w:val="7EA2AB52"/>
    <w:lvl w:ilvl="0" w:tplc="0D7492F8">
      <w:numFmt w:val="bullet"/>
      <w:lvlText w:val=""/>
      <w:lvlJc w:val="left"/>
      <w:pPr>
        <w:ind w:left="720" w:hanging="360"/>
      </w:pPr>
      <w:rPr>
        <w:rFonts w:ascii="Wingdings" w:eastAsiaTheme="minorEastAsia" w:hAnsi="Wingdings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A11DF"/>
    <w:multiLevelType w:val="hybridMultilevel"/>
    <w:tmpl w:val="959E3A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D37628"/>
    <w:multiLevelType w:val="hybridMultilevel"/>
    <w:tmpl w:val="5AA8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34773"/>
    <w:multiLevelType w:val="hybridMultilevel"/>
    <w:tmpl w:val="81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2342F"/>
    <w:multiLevelType w:val="hybridMultilevel"/>
    <w:tmpl w:val="B120B5CC"/>
    <w:lvl w:ilvl="0" w:tplc="0D7492F8">
      <w:numFmt w:val="bullet"/>
      <w:lvlText w:val=""/>
      <w:lvlJc w:val="left"/>
      <w:pPr>
        <w:ind w:left="720" w:hanging="360"/>
      </w:pPr>
      <w:rPr>
        <w:rFonts w:ascii="Wingdings" w:eastAsiaTheme="minorEastAsia" w:hAnsi="Wingdings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11100"/>
    <w:multiLevelType w:val="hybridMultilevel"/>
    <w:tmpl w:val="C2EEC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F164AB"/>
    <w:multiLevelType w:val="hybridMultilevel"/>
    <w:tmpl w:val="532E9C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BB5A26"/>
    <w:multiLevelType w:val="hybridMultilevel"/>
    <w:tmpl w:val="4B56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44B8E"/>
    <w:multiLevelType w:val="hybridMultilevel"/>
    <w:tmpl w:val="7C7AFA00"/>
    <w:lvl w:ilvl="0" w:tplc="CF6874DC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02E91"/>
    <w:multiLevelType w:val="hybridMultilevel"/>
    <w:tmpl w:val="6A641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916A6"/>
    <w:multiLevelType w:val="hybridMultilevel"/>
    <w:tmpl w:val="2564F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1013A0"/>
    <w:multiLevelType w:val="hybridMultilevel"/>
    <w:tmpl w:val="070EE9CC"/>
    <w:lvl w:ilvl="0" w:tplc="DBF035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14EEF"/>
    <w:multiLevelType w:val="hybridMultilevel"/>
    <w:tmpl w:val="D7EAD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997791"/>
    <w:multiLevelType w:val="hybridMultilevel"/>
    <w:tmpl w:val="80DA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4385F"/>
    <w:multiLevelType w:val="hybridMultilevel"/>
    <w:tmpl w:val="8B9A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419ED"/>
    <w:multiLevelType w:val="hybridMultilevel"/>
    <w:tmpl w:val="C2E8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E2D01"/>
    <w:multiLevelType w:val="hybridMultilevel"/>
    <w:tmpl w:val="60CE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A0288"/>
    <w:multiLevelType w:val="hybridMultilevel"/>
    <w:tmpl w:val="9A9493D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591D014D"/>
    <w:multiLevelType w:val="hybridMultilevel"/>
    <w:tmpl w:val="B338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7A0C15"/>
    <w:multiLevelType w:val="hybridMultilevel"/>
    <w:tmpl w:val="4CDC0FAA"/>
    <w:lvl w:ilvl="0" w:tplc="0D7492F8">
      <w:numFmt w:val="bullet"/>
      <w:lvlText w:val=""/>
      <w:lvlJc w:val="left"/>
      <w:pPr>
        <w:ind w:left="1080" w:hanging="360"/>
      </w:pPr>
      <w:rPr>
        <w:rFonts w:ascii="Wingdings" w:eastAsiaTheme="minorEastAsia" w:hAnsi="Wingdings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351852"/>
    <w:multiLevelType w:val="hybridMultilevel"/>
    <w:tmpl w:val="64B60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8C3016"/>
    <w:multiLevelType w:val="hybridMultilevel"/>
    <w:tmpl w:val="1716FB0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734037EF"/>
    <w:multiLevelType w:val="hybridMultilevel"/>
    <w:tmpl w:val="FF248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CF768DE"/>
    <w:multiLevelType w:val="hybridMultilevel"/>
    <w:tmpl w:val="93EC5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613AB"/>
    <w:multiLevelType w:val="hybridMultilevel"/>
    <w:tmpl w:val="70DC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124F6"/>
    <w:multiLevelType w:val="hybridMultilevel"/>
    <w:tmpl w:val="9B62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23"/>
  </w:num>
  <w:num w:numId="5">
    <w:abstractNumId w:val="8"/>
  </w:num>
  <w:num w:numId="6">
    <w:abstractNumId w:val="35"/>
  </w:num>
  <w:num w:numId="7">
    <w:abstractNumId w:val="28"/>
  </w:num>
  <w:num w:numId="8">
    <w:abstractNumId w:val="15"/>
  </w:num>
  <w:num w:numId="9">
    <w:abstractNumId w:val="16"/>
  </w:num>
  <w:num w:numId="10">
    <w:abstractNumId w:val="20"/>
  </w:num>
  <w:num w:numId="11">
    <w:abstractNumId w:val="32"/>
  </w:num>
  <w:num w:numId="12">
    <w:abstractNumId w:val="0"/>
  </w:num>
  <w:num w:numId="13">
    <w:abstractNumId w:val="33"/>
  </w:num>
  <w:num w:numId="14">
    <w:abstractNumId w:val="3"/>
  </w:num>
  <w:num w:numId="15">
    <w:abstractNumId w:val="14"/>
  </w:num>
  <w:num w:numId="16">
    <w:abstractNumId w:val="29"/>
  </w:num>
  <w:num w:numId="17">
    <w:abstractNumId w:val="22"/>
  </w:num>
  <w:num w:numId="18">
    <w:abstractNumId w:val="13"/>
  </w:num>
  <w:num w:numId="19">
    <w:abstractNumId w:val="10"/>
  </w:num>
  <w:num w:numId="20">
    <w:abstractNumId w:val="12"/>
  </w:num>
  <w:num w:numId="21">
    <w:abstractNumId w:val="19"/>
  </w:num>
  <w:num w:numId="22">
    <w:abstractNumId w:val="31"/>
  </w:num>
  <w:num w:numId="23">
    <w:abstractNumId w:val="30"/>
  </w:num>
  <w:num w:numId="24">
    <w:abstractNumId w:val="4"/>
  </w:num>
  <w:num w:numId="25">
    <w:abstractNumId w:val="5"/>
  </w:num>
  <w:num w:numId="26">
    <w:abstractNumId w:val="6"/>
  </w:num>
  <w:num w:numId="27">
    <w:abstractNumId w:val="27"/>
  </w:num>
  <w:num w:numId="28">
    <w:abstractNumId w:val="26"/>
  </w:num>
  <w:num w:numId="29">
    <w:abstractNumId w:val="25"/>
  </w:num>
  <w:num w:numId="30">
    <w:abstractNumId w:val="7"/>
  </w:num>
  <w:num w:numId="31">
    <w:abstractNumId w:val="1"/>
  </w:num>
  <w:num w:numId="32">
    <w:abstractNumId w:val="34"/>
  </w:num>
  <w:num w:numId="33">
    <w:abstractNumId w:val="18"/>
  </w:num>
  <w:num w:numId="34">
    <w:abstractNumId w:val="2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43B7"/>
    <w:rsid w:val="00036BB6"/>
    <w:rsid w:val="00037954"/>
    <w:rsid w:val="00044B0F"/>
    <w:rsid w:val="000474B5"/>
    <w:rsid w:val="0005024F"/>
    <w:rsid w:val="00050573"/>
    <w:rsid w:val="000567BC"/>
    <w:rsid w:val="0006261B"/>
    <w:rsid w:val="00065646"/>
    <w:rsid w:val="00067140"/>
    <w:rsid w:val="000806DB"/>
    <w:rsid w:val="0008565C"/>
    <w:rsid w:val="00086009"/>
    <w:rsid w:val="00090E23"/>
    <w:rsid w:val="00092DCC"/>
    <w:rsid w:val="00093987"/>
    <w:rsid w:val="000A1640"/>
    <w:rsid w:val="000B39DE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6170C"/>
    <w:rsid w:val="001759AE"/>
    <w:rsid w:val="00181AD2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3B16"/>
    <w:rsid w:val="001D6366"/>
    <w:rsid w:val="001D63E3"/>
    <w:rsid w:val="001F3DAB"/>
    <w:rsid w:val="001F6C37"/>
    <w:rsid w:val="001F6C7C"/>
    <w:rsid w:val="001F76A4"/>
    <w:rsid w:val="00210334"/>
    <w:rsid w:val="00210AC9"/>
    <w:rsid w:val="0021262D"/>
    <w:rsid w:val="002218D0"/>
    <w:rsid w:val="0023653A"/>
    <w:rsid w:val="002375D6"/>
    <w:rsid w:val="00247D69"/>
    <w:rsid w:val="00255704"/>
    <w:rsid w:val="002569C2"/>
    <w:rsid w:val="0026080E"/>
    <w:rsid w:val="00261BDD"/>
    <w:rsid w:val="002817F5"/>
    <w:rsid w:val="00283463"/>
    <w:rsid w:val="00292AF0"/>
    <w:rsid w:val="00297AB3"/>
    <w:rsid w:val="002A562C"/>
    <w:rsid w:val="002B4856"/>
    <w:rsid w:val="002C5BFD"/>
    <w:rsid w:val="002C5F10"/>
    <w:rsid w:val="002D72FC"/>
    <w:rsid w:val="002F11AF"/>
    <w:rsid w:val="00314544"/>
    <w:rsid w:val="0032241C"/>
    <w:rsid w:val="00340079"/>
    <w:rsid w:val="003412CF"/>
    <w:rsid w:val="003501A4"/>
    <w:rsid w:val="00352B54"/>
    <w:rsid w:val="00355606"/>
    <w:rsid w:val="0036328B"/>
    <w:rsid w:val="00373C58"/>
    <w:rsid w:val="00380A79"/>
    <w:rsid w:val="00386328"/>
    <w:rsid w:val="003937D4"/>
    <w:rsid w:val="003A23F9"/>
    <w:rsid w:val="003A762B"/>
    <w:rsid w:val="003B3431"/>
    <w:rsid w:val="003B4987"/>
    <w:rsid w:val="003B54B1"/>
    <w:rsid w:val="003B6DD6"/>
    <w:rsid w:val="003C3854"/>
    <w:rsid w:val="003D0708"/>
    <w:rsid w:val="003D519E"/>
    <w:rsid w:val="003E4FF5"/>
    <w:rsid w:val="003F7C82"/>
    <w:rsid w:val="0041055C"/>
    <w:rsid w:val="00414E8D"/>
    <w:rsid w:val="004258B5"/>
    <w:rsid w:val="0043076F"/>
    <w:rsid w:val="00431E41"/>
    <w:rsid w:val="004320F0"/>
    <w:rsid w:val="004420C9"/>
    <w:rsid w:val="0045638A"/>
    <w:rsid w:val="004660BB"/>
    <w:rsid w:val="00471901"/>
    <w:rsid w:val="0047239C"/>
    <w:rsid w:val="0047541C"/>
    <w:rsid w:val="00481637"/>
    <w:rsid w:val="004A3A4D"/>
    <w:rsid w:val="004A4700"/>
    <w:rsid w:val="004A68D4"/>
    <w:rsid w:val="004E4081"/>
    <w:rsid w:val="004F2440"/>
    <w:rsid w:val="0050256C"/>
    <w:rsid w:val="005036A9"/>
    <w:rsid w:val="00510BAA"/>
    <w:rsid w:val="00512ADE"/>
    <w:rsid w:val="00517CF9"/>
    <w:rsid w:val="00526F12"/>
    <w:rsid w:val="00527F23"/>
    <w:rsid w:val="00533D60"/>
    <w:rsid w:val="00553403"/>
    <w:rsid w:val="0055359D"/>
    <w:rsid w:val="00561D3C"/>
    <w:rsid w:val="005805BC"/>
    <w:rsid w:val="005A6AF6"/>
    <w:rsid w:val="005D0D75"/>
    <w:rsid w:val="005D418C"/>
    <w:rsid w:val="006018FC"/>
    <w:rsid w:val="0061036A"/>
    <w:rsid w:val="0062180C"/>
    <w:rsid w:val="00632D8D"/>
    <w:rsid w:val="0064723C"/>
    <w:rsid w:val="0065407C"/>
    <w:rsid w:val="0066325C"/>
    <w:rsid w:val="00664725"/>
    <w:rsid w:val="0066740B"/>
    <w:rsid w:val="00667FC1"/>
    <w:rsid w:val="00670A25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2CEF"/>
    <w:rsid w:val="006D4376"/>
    <w:rsid w:val="006D583B"/>
    <w:rsid w:val="006E074B"/>
    <w:rsid w:val="006E69B8"/>
    <w:rsid w:val="006E737D"/>
    <w:rsid w:val="006F1634"/>
    <w:rsid w:val="00703098"/>
    <w:rsid w:val="00710873"/>
    <w:rsid w:val="00723C85"/>
    <w:rsid w:val="00750559"/>
    <w:rsid w:val="007A43E6"/>
    <w:rsid w:val="007B4EDA"/>
    <w:rsid w:val="007B54DE"/>
    <w:rsid w:val="007B6DD1"/>
    <w:rsid w:val="007C32FC"/>
    <w:rsid w:val="007C35EF"/>
    <w:rsid w:val="007D04FC"/>
    <w:rsid w:val="007E267D"/>
    <w:rsid w:val="007E2D22"/>
    <w:rsid w:val="007E48B7"/>
    <w:rsid w:val="007F137E"/>
    <w:rsid w:val="00801D63"/>
    <w:rsid w:val="00801E71"/>
    <w:rsid w:val="00806E88"/>
    <w:rsid w:val="008348DF"/>
    <w:rsid w:val="00844BA8"/>
    <w:rsid w:val="00846B4F"/>
    <w:rsid w:val="00847488"/>
    <w:rsid w:val="00851DBC"/>
    <w:rsid w:val="00857E96"/>
    <w:rsid w:val="00861A9E"/>
    <w:rsid w:val="00870450"/>
    <w:rsid w:val="008765E4"/>
    <w:rsid w:val="00877648"/>
    <w:rsid w:val="00892B38"/>
    <w:rsid w:val="008A192F"/>
    <w:rsid w:val="008A61E9"/>
    <w:rsid w:val="008B55E4"/>
    <w:rsid w:val="008C34B6"/>
    <w:rsid w:val="008C4229"/>
    <w:rsid w:val="008D2604"/>
    <w:rsid w:val="00907E57"/>
    <w:rsid w:val="00907EE6"/>
    <w:rsid w:val="00912F85"/>
    <w:rsid w:val="00932C52"/>
    <w:rsid w:val="0093317C"/>
    <w:rsid w:val="009416F8"/>
    <w:rsid w:val="0094356E"/>
    <w:rsid w:val="0095122E"/>
    <w:rsid w:val="00951BA5"/>
    <w:rsid w:val="00952990"/>
    <w:rsid w:val="00952EF1"/>
    <w:rsid w:val="00956ABE"/>
    <w:rsid w:val="00960452"/>
    <w:rsid w:val="0096521A"/>
    <w:rsid w:val="00973BD8"/>
    <w:rsid w:val="00973D35"/>
    <w:rsid w:val="00981CE9"/>
    <w:rsid w:val="0098365D"/>
    <w:rsid w:val="0099650D"/>
    <w:rsid w:val="0099694B"/>
    <w:rsid w:val="009B055F"/>
    <w:rsid w:val="009B6067"/>
    <w:rsid w:val="009B7427"/>
    <w:rsid w:val="009E3D59"/>
    <w:rsid w:val="009E4AC5"/>
    <w:rsid w:val="009E522F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453C8"/>
    <w:rsid w:val="00A50D9C"/>
    <w:rsid w:val="00A5303F"/>
    <w:rsid w:val="00A64AEC"/>
    <w:rsid w:val="00A757C7"/>
    <w:rsid w:val="00A85E88"/>
    <w:rsid w:val="00A940DE"/>
    <w:rsid w:val="00A95D74"/>
    <w:rsid w:val="00AA1517"/>
    <w:rsid w:val="00AA31C9"/>
    <w:rsid w:val="00AA7421"/>
    <w:rsid w:val="00AC1A46"/>
    <w:rsid w:val="00AC2FD8"/>
    <w:rsid w:val="00AD57DD"/>
    <w:rsid w:val="00AD7E8F"/>
    <w:rsid w:val="00AE1104"/>
    <w:rsid w:val="00AE58E8"/>
    <w:rsid w:val="00AF27D6"/>
    <w:rsid w:val="00B045B0"/>
    <w:rsid w:val="00B11EEA"/>
    <w:rsid w:val="00B1221F"/>
    <w:rsid w:val="00B17026"/>
    <w:rsid w:val="00B25CC5"/>
    <w:rsid w:val="00B26A8F"/>
    <w:rsid w:val="00B31E4C"/>
    <w:rsid w:val="00B37405"/>
    <w:rsid w:val="00B40378"/>
    <w:rsid w:val="00B41CC3"/>
    <w:rsid w:val="00B42B56"/>
    <w:rsid w:val="00B43D39"/>
    <w:rsid w:val="00B472C8"/>
    <w:rsid w:val="00B61238"/>
    <w:rsid w:val="00B725BA"/>
    <w:rsid w:val="00B75262"/>
    <w:rsid w:val="00B769E0"/>
    <w:rsid w:val="00B842E7"/>
    <w:rsid w:val="00B86A6A"/>
    <w:rsid w:val="00B974C1"/>
    <w:rsid w:val="00B97976"/>
    <w:rsid w:val="00BA1F73"/>
    <w:rsid w:val="00BB45F4"/>
    <w:rsid w:val="00BB4613"/>
    <w:rsid w:val="00BB5D9B"/>
    <w:rsid w:val="00BB6E96"/>
    <w:rsid w:val="00BD1D85"/>
    <w:rsid w:val="00BD3E9B"/>
    <w:rsid w:val="00BD408A"/>
    <w:rsid w:val="00BE2B56"/>
    <w:rsid w:val="00BE3C01"/>
    <w:rsid w:val="00BE776B"/>
    <w:rsid w:val="00BF6124"/>
    <w:rsid w:val="00BF6373"/>
    <w:rsid w:val="00BF7256"/>
    <w:rsid w:val="00C05CB0"/>
    <w:rsid w:val="00C136D1"/>
    <w:rsid w:val="00C523D5"/>
    <w:rsid w:val="00C52489"/>
    <w:rsid w:val="00C6406A"/>
    <w:rsid w:val="00C6474A"/>
    <w:rsid w:val="00C769AC"/>
    <w:rsid w:val="00C80415"/>
    <w:rsid w:val="00C862CD"/>
    <w:rsid w:val="00CA512C"/>
    <w:rsid w:val="00CA632B"/>
    <w:rsid w:val="00CA682C"/>
    <w:rsid w:val="00CA7BEF"/>
    <w:rsid w:val="00CB0107"/>
    <w:rsid w:val="00CB3642"/>
    <w:rsid w:val="00CC4ECD"/>
    <w:rsid w:val="00CC51C2"/>
    <w:rsid w:val="00CC622C"/>
    <w:rsid w:val="00CC63E2"/>
    <w:rsid w:val="00CC7A9E"/>
    <w:rsid w:val="00CE3812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63A07"/>
    <w:rsid w:val="00D64729"/>
    <w:rsid w:val="00D66A1E"/>
    <w:rsid w:val="00D70F01"/>
    <w:rsid w:val="00D74AFB"/>
    <w:rsid w:val="00D870A9"/>
    <w:rsid w:val="00D93475"/>
    <w:rsid w:val="00D96E00"/>
    <w:rsid w:val="00DA0F3F"/>
    <w:rsid w:val="00DA6F77"/>
    <w:rsid w:val="00DB07EA"/>
    <w:rsid w:val="00DB293E"/>
    <w:rsid w:val="00DC42D0"/>
    <w:rsid w:val="00DC6283"/>
    <w:rsid w:val="00DD4620"/>
    <w:rsid w:val="00DD7BB5"/>
    <w:rsid w:val="00DE3FCE"/>
    <w:rsid w:val="00DF682F"/>
    <w:rsid w:val="00DF6A51"/>
    <w:rsid w:val="00E06D5F"/>
    <w:rsid w:val="00E1055D"/>
    <w:rsid w:val="00E145D2"/>
    <w:rsid w:val="00E14858"/>
    <w:rsid w:val="00E15D4C"/>
    <w:rsid w:val="00E20A48"/>
    <w:rsid w:val="00E33EA2"/>
    <w:rsid w:val="00E44DED"/>
    <w:rsid w:val="00E83EDC"/>
    <w:rsid w:val="00E84DDF"/>
    <w:rsid w:val="00E91BAB"/>
    <w:rsid w:val="00E93282"/>
    <w:rsid w:val="00E95A57"/>
    <w:rsid w:val="00EB3525"/>
    <w:rsid w:val="00EB45F5"/>
    <w:rsid w:val="00EC1935"/>
    <w:rsid w:val="00EC2C70"/>
    <w:rsid w:val="00EC6ED7"/>
    <w:rsid w:val="00EE514C"/>
    <w:rsid w:val="00EE5F3D"/>
    <w:rsid w:val="00EE606D"/>
    <w:rsid w:val="00EE7ADA"/>
    <w:rsid w:val="00EF046B"/>
    <w:rsid w:val="00EF190C"/>
    <w:rsid w:val="00EF300C"/>
    <w:rsid w:val="00EF4FC3"/>
    <w:rsid w:val="00F01857"/>
    <w:rsid w:val="00F054D0"/>
    <w:rsid w:val="00F06D57"/>
    <w:rsid w:val="00F1359F"/>
    <w:rsid w:val="00F15DFE"/>
    <w:rsid w:val="00F1680D"/>
    <w:rsid w:val="00F1790B"/>
    <w:rsid w:val="00F20772"/>
    <w:rsid w:val="00F24574"/>
    <w:rsid w:val="00F57151"/>
    <w:rsid w:val="00F659A1"/>
    <w:rsid w:val="00F8663F"/>
    <w:rsid w:val="00F94E77"/>
    <w:rsid w:val="00FA189A"/>
    <w:rsid w:val="00FA6B9A"/>
    <w:rsid w:val="00FC378E"/>
    <w:rsid w:val="00FC6B0A"/>
    <w:rsid w:val="00FD26F6"/>
    <w:rsid w:val="00FE1F45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49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BA1F73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OBJL">
    <w:name w:val="OBJL"/>
    <w:basedOn w:val="Normal"/>
    <w:uiPriority w:val="99"/>
    <w:rsid w:val="00BA1F73"/>
    <w:pPr>
      <w:widowControl w:val="0"/>
      <w:autoSpaceDE w:val="0"/>
      <w:autoSpaceDN w:val="0"/>
      <w:adjustRightInd w:val="0"/>
      <w:spacing w:after="0" w:line="260" w:lineRule="atLeast"/>
      <w:textAlignment w:val="center"/>
    </w:pPr>
    <w:rPr>
      <w:rFonts w:ascii="MinionPro-Regular" w:eastAsiaTheme="minorEastAsia" w:hAnsi="MinionPro-Regular" w:cs="MinionPro-Regular"/>
      <w:color w:val="000000"/>
      <w:sz w:val="21"/>
      <w:szCs w:val="21"/>
    </w:rPr>
  </w:style>
  <w:style w:type="paragraph" w:customStyle="1" w:styleId="OBJF">
    <w:name w:val="OBJF"/>
    <w:basedOn w:val="Normal"/>
    <w:next w:val="Normal"/>
    <w:uiPriority w:val="99"/>
    <w:rsid w:val="00BA1F73"/>
    <w:pPr>
      <w:widowControl w:val="0"/>
      <w:autoSpaceDE w:val="0"/>
      <w:autoSpaceDN w:val="0"/>
      <w:adjustRightInd w:val="0"/>
      <w:spacing w:before="130" w:after="0" w:line="260" w:lineRule="atLeast"/>
      <w:ind w:left="360" w:hanging="98"/>
      <w:textAlignment w:val="center"/>
    </w:pPr>
    <w:rPr>
      <w:rFonts w:ascii="MinionPro-Regular" w:eastAsiaTheme="minorEastAsia" w:hAnsi="MinionPro-Regular" w:cs="MinionPro-Regular"/>
      <w:color w:val="000000"/>
      <w:sz w:val="21"/>
      <w:szCs w:val="21"/>
    </w:rPr>
  </w:style>
  <w:style w:type="paragraph" w:customStyle="1" w:styleId="OBJ">
    <w:name w:val="OBJ"/>
    <w:basedOn w:val="Normal"/>
    <w:next w:val="Normal"/>
    <w:uiPriority w:val="99"/>
    <w:rsid w:val="00BA1F73"/>
    <w:pPr>
      <w:widowControl w:val="0"/>
      <w:autoSpaceDE w:val="0"/>
      <w:autoSpaceDN w:val="0"/>
      <w:adjustRightInd w:val="0"/>
      <w:spacing w:after="0" w:line="260" w:lineRule="atLeast"/>
      <w:ind w:left="360" w:hanging="98"/>
      <w:textAlignment w:val="center"/>
    </w:pPr>
    <w:rPr>
      <w:rFonts w:ascii="MinionPro-Regular" w:eastAsiaTheme="minorEastAsia" w:hAnsi="MinionPro-Regular" w:cs="MinionPro-Regular"/>
      <w:color w:val="000000"/>
      <w:sz w:val="21"/>
      <w:szCs w:val="21"/>
    </w:rPr>
  </w:style>
  <w:style w:type="paragraph" w:customStyle="1" w:styleId="COBJH">
    <w:name w:val="COBJH"/>
    <w:basedOn w:val="Normal"/>
    <w:uiPriority w:val="99"/>
    <w:rsid w:val="0099694B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99694B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99694B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code">
    <w:name w:val="code"/>
    <w:uiPriority w:val="99"/>
    <w:rsid w:val="0099694B"/>
    <w:rPr>
      <w:rFonts w:ascii="Prestige Elite Std" w:hAnsi="Prestige Elite Std" w:cs="Prestige Elite Std"/>
      <w:b/>
      <w:bCs/>
      <w:lang w:val="en-US"/>
    </w:rPr>
  </w:style>
  <w:style w:type="paragraph" w:customStyle="1" w:styleId="CDTlast">
    <w:name w:val="CDT_last"/>
    <w:basedOn w:val="Normal"/>
    <w:uiPriority w:val="99"/>
    <w:rsid w:val="00DD7BB5"/>
    <w:pPr>
      <w:widowControl w:val="0"/>
      <w:autoSpaceDE w:val="0"/>
      <w:autoSpaceDN w:val="0"/>
      <w:adjustRightInd w:val="0"/>
      <w:spacing w:after="90" w:line="250" w:lineRule="atLeast"/>
      <w:textAlignment w:val="center"/>
    </w:pPr>
    <w:rPr>
      <w:rFonts w:ascii="Prestige Elite Std" w:eastAsiaTheme="minorEastAsia" w:hAnsi="Prestige Elite Std" w:cs="Prestige Elite Std"/>
      <w:b/>
      <w:bCs/>
      <w:color w:val="000000"/>
      <w:spacing w:val="-4"/>
      <w:sz w:val="18"/>
      <w:szCs w:val="18"/>
    </w:rPr>
  </w:style>
  <w:style w:type="paragraph" w:customStyle="1" w:styleId="COBJBL">
    <w:name w:val="COBJ_BL"/>
    <w:basedOn w:val="Normal"/>
    <w:uiPriority w:val="99"/>
    <w:rsid w:val="00B31E4C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a">
    <w:name w:val="COBJ_BLa"/>
    <w:basedOn w:val="Normal"/>
    <w:uiPriority w:val="99"/>
    <w:rsid w:val="00B31E4C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F68E6B1-C834-4764-9E39-F53C0AAF3F6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C:\Users\sambasivams\AppData\Local\Chemistry Add-in for Word\Chemistry Gallery\Chem4Word2010.dotx</Template>
  <TotalTime>1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A Bisbee</dc:creator>
  <cp:lastModifiedBy>Rachel DiMaggio</cp:lastModifiedBy>
  <cp:revision>3</cp:revision>
  <dcterms:created xsi:type="dcterms:W3CDTF">2016-08-08T18:36:00Z</dcterms:created>
  <dcterms:modified xsi:type="dcterms:W3CDTF">2016-09-26T13:37:00Z</dcterms:modified>
</cp:coreProperties>
</file>